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135" w:type="dxa"/>
        <w:tblInd w:w="6936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000" w:firstRow="0" w:lastRow="0" w:firstColumn="0" w:lastColumn="0" w:noHBand="0" w:noVBand="0"/>
      </w:tblPr>
      <w:tblGrid>
        <w:gridCol w:w="3135"/>
      </w:tblGrid>
      <w:tr w:rsidR="00822AE3" w:rsidRPr="004E2768" w14:paraId="48C6985B" w14:textId="77777777" w:rsidTr="00822AE3">
        <w:tc>
          <w:tcPr>
            <w:tcW w:w="3135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1EF21970" w14:textId="5EEB2FA2" w:rsidR="00822AE3" w:rsidRPr="004E2768" w:rsidRDefault="00822AE3" w:rsidP="00822AE3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3B3E42"/>
                <w:szCs w:val="24"/>
              </w:rPr>
            </w:pPr>
          </w:p>
        </w:tc>
      </w:tr>
      <w:tr w:rsidR="00822AE3" w:rsidRPr="004E2768" w14:paraId="3DB2F4E3" w14:textId="77777777" w:rsidTr="00822AE3">
        <w:tc>
          <w:tcPr>
            <w:tcW w:w="3135" w:type="dxa"/>
            <w:tcBorders>
              <w:top w:val="sing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0DA63E5C" w14:textId="7F8F5149" w:rsidR="00822AE3" w:rsidRPr="004E2768" w:rsidRDefault="00822AE3" w:rsidP="00822A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D2611C"/>
                <w:szCs w:val="24"/>
                <w:u w:val="single"/>
              </w:rPr>
            </w:pPr>
          </w:p>
        </w:tc>
      </w:tr>
    </w:tbl>
    <w:sdt>
      <w:sdtPr>
        <w:rPr>
          <w:lang w:val="en-IN"/>
        </w:rPr>
        <w:alias w:val="Your Name"/>
        <w:tag w:val=""/>
        <w:id w:val="-574512284"/>
        <w:placeholder>
          <w:docPart w:val="9F3D3C971F9740858BB5B3568F64DC6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Content>
        <w:p w14:paraId="15697B6A" w14:textId="49C3692E" w:rsidR="00BA56D5" w:rsidRDefault="00EA659C">
          <w:pPr>
            <w:pStyle w:val="Name"/>
          </w:pPr>
          <w:r>
            <w:rPr>
              <w:lang w:val="en-IN"/>
            </w:rPr>
            <w:t xml:space="preserve">Dr. </w:t>
          </w:r>
          <w:r w:rsidR="00822AE3" w:rsidRPr="00822AE3">
            <w:rPr>
              <w:lang w:val="en-IN"/>
            </w:rPr>
            <w:t>Yogesh Ramdas Shepal</w:t>
          </w:r>
        </w:p>
      </w:sdtContent>
    </w:sdt>
    <w:tbl>
      <w:tblPr>
        <w:tblStyle w:val="ResumeTable"/>
        <w:tblW w:w="5133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8098"/>
      </w:tblGrid>
      <w:tr w:rsidR="00BA56D5" w14:paraId="6DD7AC6D" w14:textId="77777777" w:rsidTr="00E74E31">
        <w:tc>
          <w:tcPr>
            <w:tcW w:w="1778" w:type="dxa"/>
            <w:tcBorders>
              <w:bottom w:val="single" w:sz="4" w:space="0" w:color="418AB3" w:themeColor="accent1"/>
            </w:tcBorders>
          </w:tcPr>
          <w:p w14:paraId="0AB047E9" w14:textId="77777777" w:rsidR="00BA56D5" w:rsidRDefault="008F7017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27C3642D" w14:textId="77777777" w:rsidR="00BA56D5" w:rsidRDefault="00BA56D5"/>
        </w:tc>
        <w:tc>
          <w:tcPr>
            <w:tcW w:w="8098" w:type="dxa"/>
            <w:tcBorders>
              <w:bottom w:val="single" w:sz="4" w:space="0" w:color="auto"/>
            </w:tcBorders>
          </w:tcPr>
          <w:p w14:paraId="0DE6E479" w14:textId="77777777" w:rsidR="00BA56D5" w:rsidRDefault="00931220">
            <w:r>
              <w:t>I want to</w:t>
            </w:r>
            <w:r w:rsidR="00822AE3" w:rsidRPr="00822AE3">
              <w:t xml:space="preserve"> work in a highly esteemed organization where people can be a valuable asset and where work is leading-edge technology.</w:t>
            </w:r>
          </w:p>
        </w:tc>
      </w:tr>
      <w:tr w:rsidR="00822AE3" w14:paraId="7B92EE5D" w14:textId="77777777" w:rsidTr="00E74E31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05FED3D4" w14:textId="77777777" w:rsidR="00822AE3" w:rsidRDefault="00822AE3" w:rsidP="00822AE3">
            <w:pPr>
              <w:pStyle w:val="Heading1"/>
              <w:spacing w:after="0"/>
            </w:pPr>
            <w:r>
              <w:t>Education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C1113CE" w14:textId="77777777" w:rsidR="00822AE3" w:rsidRDefault="00822AE3" w:rsidP="00822AE3">
            <w:pPr>
              <w:spacing w:after="0"/>
            </w:pPr>
          </w:p>
        </w:tc>
        <w:tc>
          <w:tcPr>
            <w:tcW w:w="8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ACB5028D22624ABA8DED0E2A17F4FE0F"/>
                  </w:placeholder>
                  <w15:repeatingSectionItem/>
                </w:sdtPr>
                <w:sdtContent>
                  <w:p w14:paraId="56318A9E" w14:textId="77777777" w:rsidR="00822AE3" w:rsidRDefault="005703DF" w:rsidP="00822AE3">
                    <w:pPr>
                      <w:pStyle w:val="Heading2"/>
                      <w:spacing w:after="0"/>
                    </w:pPr>
                    <w:proofErr w:type="gramStart"/>
                    <w:r>
                      <w:t>P</w:t>
                    </w:r>
                    <w:r>
                      <w:rPr>
                        <w:caps w:val="0"/>
                      </w:rPr>
                      <w:t>h</w:t>
                    </w:r>
                    <w:r>
                      <w:t>D(</w:t>
                    </w:r>
                    <w:proofErr w:type="gramEnd"/>
                    <w:r>
                      <w:t>CSE)</w:t>
                    </w:r>
                    <w:r w:rsidR="00822AE3">
                      <w:t xml:space="preserve"> - </w:t>
                    </w:r>
                    <w:proofErr w:type="gramStart"/>
                    <w:r w:rsidR="00822AE3">
                      <w:t>“</w:t>
                    </w:r>
                    <w:r w:rsidR="00157554">
                      <w:t xml:space="preserve"> </w:t>
                    </w:r>
                    <w:r w:rsidRPr="005703DF">
                      <w:t>NIILM</w:t>
                    </w:r>
                    <w:proofErr w:type="gramEnd"/>
                    <w:r w:rsidRPr="005703DF">
                      <w:t xml:space="preserve"> </w:t>
                    </w:r>
                    <w:proofErr w:type="gramStart"/>
                    <w:r w:rsidRPr="005703DF">
                      <w:t>University</w:t>
                    </w:r>
                    <w:r w:rsidR="00157554">
                      <w:t xml:space="preserve"> </w:t>
                    </w:r>
                    <w:r w:rsidR="00822AE3">
                      <w:t>”</w:t>
                    </w:r>
                    <w:proofErr w:type="gramEnd"/>
                    <w:r>
                      <w:t xml:space="preserve"> (</w:t>
                    </w:r>
                    <w:r w:rsidR="00157554">
                      <w:rPr>
                        <w:caps w:val="0"/>
                      </w:rPr>
                      <w:t>Appearing</w:t>
                    </w:r>
                    <w:r>
                      <w:t>)</w:t>
                    </w:r>
                  </w:p>
                  <w:p w14:paraId="459FC5DC" w14:textId="77777777" w:rsidR="00822AE3" w:rsidRDefault="005703DF" w:rsidP="00822AE3">
                    <w:pPr>
                      <w:spacing w:after="0"/>
                    </w:pPr>
                    <w:r>
                      <w:t xml:space="preserve">University Name  - </w:t>
                    </w:r>
                    <w:r w:rsidRPr="005703DF">
                      <w:t>NIILM University</w:t>
                    </w:r>
                    <w:r>
                      <w:t xml:space="preserve">, </w:t>
                    </w:r>
                    <w:r w:rsidRPr="005703DF">
                      <w:t>Ambala Road Haryana 136027 ( INDIA 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29051731"/>
                  <w:placeholder>
                    <w:docPart w:val="A91740D5EFD9441598E61482C886D522"/>
                  </w:placeholder>
                  <w15:repeatingSectionItem/>
                </w:sdtPr>
                <w:sdtContent>
                  <w:p w14:paraId="1D76696F" w14:textId="77777777" w:rsidR="005703DF" w:rsidRDefault="005703DF" w:rsidP="00822AE3">
                    <w:pPr>
                      <w:pStyle w:val="Heading2"/>
                      <w:spacing w:after="0"/>
                    </w:pPr>
                    <w:r>
                      <w:t xml:space="preserve">M. Tech(CSE) - </w:t>
                    </w:r>
                    <w:proofErr w:type="gramStart"/>
                    <w:r>
                      <w:t>“ Javaharlal</w:t>
                    </w:r>
                    <w:proofErr w:type="gramEnd"/>
                    <w:r>
                      <w:t xml:space="preserve"> Neheru Technological University Hyderabad with 75.44</w:t>
                    </w:r>
                    <w:proofErr w:type="gramStart"/>
                    <w:r>
                      <w:t>% ”</w:t>
                    </w:r>
                    <w:proofErr w:type="gramEnd"/>
                  </w:p>
                  <w:p w14:paraId="62B77900" w14:textId="77777777" w:rsidR="005703DF" w:rsidRDefault="005703DF" w:rsidP="00822AE3">
                    <w:pPr>
                      <w:spacing w:after="0"/>
                    </w:pPr>
                    <w:r>
                      <w:t xml:space="preserve">College Name: ,PRRMEC , </w:t>
                    </w:r>
                    <w:proofErr w:type="spellStart"/>
                    <w:r>
                      <w:t>Shabad,Dist</w:t>
                    </w:r>
                    <w:proofErr w:type="spellEnd"/>
                    <w:r>
                      <w:t xml:space="preserve">- </w:t>
                    </w:r>
                    <w:proofErr w:type="spellStart"/>
                    <w:r>
                      <w:t>R.R,Hydrabad</w:t>
                    </w:r>
                    <w:proofErr w:type="spellEnd"/>
                    <w:r>
                      <w:t>, India.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ACB5028D22624ABA8DED0E2A17F4FE0F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33A9DF40" w14:textId="77777777" w:rsidR="00822AE3" w:rsidRDefault="00822AE3" w:rsidP="00822AE3">
                    <w:pPr>
                      <w:pStyle w:val="Heading2"/>
                      <w:spacing w:after="0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</w:rPr>
                    </w:pPr>
                    <w:r>
                      <w:t xml:space="preserve">BE(IT) - </w:t>
                    </w:r>
                    <w:proofErr w:type="gramStart"/>
                    <w:r w:rsidRPr="00822AE3">
                      <w:t>“ University</w:t>
                    </w:r>
                    <w:proofErr w:type="gramEnd"/>
                    <w:r w:rsidRPr="00822AE3">
                      <w:t xml:space="preserve"> of Pune with 64.86</w:t>
                    </w:r>
                    <w:proofErr w:type="gramStart"/>
                    <w:r w:rsidRPr="00822AE3">
                      <w:t>% ”</w:t>
                    </w:r>
                    <w:proofErr w:type="gramEnd"/>
                  </w:p>
                  <w:p w14:paraId="16E66375" w14:textId="77777777" w:rsidR="00822AE3" w:rsidRPr="00822AE3" w:rsidRDefault="00822AE3" w:rsidP="00822AE3">
                    <w:pPr>
                      <w:pStyle w:val="Heading2"/>
                      <w:spacing w:after="0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College Name- 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SVPM </w:t>
                    </w:r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COE Malegaon, Baramati, Pune, India.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40024091"/>
                  <w:placeholder>
                    <w:docPart w:val="ACB5028D22624ABA8DED0E2A17F4FE0F"/>
                  </w:placeholder>
                  <w15:repeatingSectionItem/>
                </w:sdtPr>
                <w:sdtContent>
                  <w:p w14:paraId="1F8244BD" w14:textId="77777777" w:rsidR="00822AE3" w:rsidRDefault="00822AE3" w:rsidP="00822AE3">
                    <w:pPr>
                      <w:pStyle w:val="Heading2"/>
                      <w:spacing w:after="0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</w:rPr>
                    </w:pPr>
                    <w:r>
                      <w:t xml:space="preserve">Diploma (IT) - </w:t>
                    </w:r>
                    <w:proofErr w:type="gramStart"/>
                    <w:r w:rsidRPr="00822AE3">
                      <w:t>“ MSBTE</w:t>
                    </w:r>
                    <w:proofErr w:type="gramEnd"/>
                    <w:r w:rsidRPr="00822AE3">
                      <w:t xml:space="preserve"> Mumbai with 61.83</w:t>
                    </w:r>
                    <w:proofErr w:type="gramStart"/>
                    <w:r w:rsidRPr="00822AE3">
                      <w:t>% ”</w:t>
                    </w:r>
                    <w:proofErr w:type="gramEnd"/>
                  </w:p>
                  <w:p w14:paraId="6393DA34" w14:textId="77777777" w:rsidR="00822AE3" w:rsidRDefault="00822AE3" w:rsidP="00822AE3">
                    <w:pPr>
                      <w:spacing w:after="0"/>
                    </w:pPr>
                    <w:r w:rsidRPr="00822AE3">
                      <w:t xml:space="preserve">College Name- </w:t>
                    </w:r>
                    <w:proofErr w:type="spellStart"/>
                    <w:r w:rsidRPr="00822AE3">
                      <w:t>S.</w:t>
                    </w:r>
                    <w:proofErr w:type="gramStart"/>
                    <w:r w:rsidRPr="00822AE3">
                      <w:t>S.Jondhle</w:t>
                    </w:r>
                    <w:proofErr w:type="spellEnd"/>
                    <w:proofErr w:type="gramEnd"/>
                    <w:r w:rsidRPr="00822AE3">
                      <w:t xml:space="preserve"> Polytechnic </w:t>
                    </w:r>
                    <w:proofErr w:type="spellStart"/>
                    <w:r w:rsidRPr="00822AE3">
                      <w:t>Ambernath</w:t>
                    </w:r>
                    <w:proofErr w:type="spellEnd"/>
                    <w:r w:rsidRPr="00822AE3">
                      <w:t>(E</w:t>
                    </w:r>
                    <w:proofErr w:type="gramStart"/>
                    <w:r w:rsidRPr="00822AE3">
                      <w:t>),Thane</w:t>
                    </w:r>
                    <w:proofErr w:type="gramEnd"/>
                    <w:r w:rsidRPr="00822AE3">
                      <w:t>. India.</w:t>
                    </w:r>
                  </w:p>
                </w:sdtContent>
              </w:sdt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  <w:id w:val="-1175194168"/>
                  <w:placeholder>
                    <w:docPart w:val="710E40D75C564A3EB84D9D8E8B999657"/>
                  </w:placeholder>
                  <w15:repeatingSectionItem/>
                </w:sdtPr>
                <w:sdtContent>
                  <w:p w14:paraId="3A26EB09" w14:textId="77777777" w:rsidR="00822AE3" w:rsidRDefault="00822AE3" w:rsidP="00822AE3">
                    <w:pPr>
                      <w:spacing w:after="0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 w:rsidRPr="00822AE3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H.S.C. - </w:t>
                    </w:r>
                    <w:proofErr w:type="gramStart"/>
                    <w:r w:rsidRPr="00822AE3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“ Maharashtra</w:t>
                    </w:r>
                    <w:proofErr w:type="gramEnd"/>
                    <w:r w:rsidRPr="00822AE3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 Board with 54.17</w:t>
                    </w:r>
                    <w:proofErr w:type="gramStart"/>
                    <w:r w:rsidRPr="00822AE3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% ”</w:t>
                    </w:r>
                    <w:proofErr w:type="gramEnd"/>
                  </w:p>
                  <w:p w14:paraId="02139290" w14:textId="77777777" w:rsidR="00822AE3" w:rsidRDefault="00822AE3" w:rsidP="00822AE3">
                    <w:pPr>
                      <w:pStyle w:val="Heading2"/>
                      <w:spacing w:after="0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College Name -</w:t>
                    </w:r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K.B.P. </w:t>
                    </w:r>
                    <w:proofErr w:type="spellStart"/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Vidyaniketan</w:t>
                    </w:r>
                    <w:proofErr w:type="spellEnd"/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Ashwi </w:t>
                    </w:r>
                    <w:proofErr w:type="spellStart"/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Kd,Tal-Sangamner,Dist-Ahemednagar</w:t>
                    </w:r>
                    <w:proofErr w:type="spellEnd"/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, India.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767915570"/>
                  <w:placeholder>
                    <w:docPart w:val="86008FC1C08D42A3983ED126D5189FCD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43EA4D11" w14:textId="77777777" w:rsidR="00822AE3" w:rsidRDefault="00822AE3" w:rsidP="00822AE3">
                    <w:pPr>
                      <w:pStyle w:val="Heading2"/>
                      <w:spacing w:after="0"/>
                    </w:pPr>
                    <w:r w:rsidRPr="00822AE3">
                      <w:t xml:space="preserve">S.S.C. - </w:t>
                    </w:r>
                    <w:proofErr w:type="gramStart"/>
                    <w:r w:rsidRPr="00822AE3">
                      <w:t>“ Maharashtra</w:t>
                    </w:r>
                    <w:proofErr w:type="gramEnd"/>
                    <w:r w:rsidRPr="00822AE3">
                      <w:t xml:space="preserve"> Board with 56.00</w:t>
                    </w:r>
                    <w:proofErr w:type="gramStart"/>
                    <w:r w:rsidRPr="00822AE3">
                      <w:t>% ”</w:t>
                    </w:r>
                    <w:proofErr w:type="gramEnd"/>
                  </w:p>
                  <w:p w14:paraId="0E9B6C35" w14:textId="77777777" w:rsidR="00822AE3" w:rsidRDefault="00822AE3" w:rsidP="00822AE3">
                    <w:pPr>
                      <w:pStyle w:val="Heading2"/>
                      <w:spacing w:after="0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School Name - </w:t>
                    </w:r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B.A. Shinde </w:t>
                    </w:r>
                    <w:proofErr w:type="spellStart"/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Biroba</w:t>
                    </w:r>
                    <w:proofErr w:type="spellEnd"/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Vidyalaya </w:t>
                    </w:r>
                    <w:proofErr w:type="spellStart"/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Rahimpur</w:t>
                    </w:r>
                    <w:proofErr w:type="spellEnd"/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, Tal-</w:t>
                    </w:r>
                    <w:proofErr w:type="spellStart"/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Sangamner</w:t>
                    </w:r>
                    <w:proofErr w:type="spellEnd"/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, </w:t>
                    </w:r>
                    <w:proofErr w:type="spellStart"/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Dist-Ahemednagar</w:t>
                    </w:r>
                    <w:proofErr w:type="spellEnd"/>
                    <w:r w:rsidRPr="00822AE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, India.</w:t>
                    </w:r>
                  </w:p>
                </w:sdtContent>
              </w:sdt>
            </w:sdtContent>
          </w:sdt>
        </w:tc>
      </w:tr>
      <w:tr w:rsidR="00822AE3" w14:paraId="7DFB41BF" w14:textId="77777777" w:rsidTr="00E74E31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ECF6011" w14:textId="77777777" w:rsidR="00822AE3" w:rsidRDefault="00822AE3" w:rsidP="00822AE3">
            <w:pPr>
              <w:pStyle w:val="Heading1"/>
            </w:pPr>
            <w:r>
              <w:t>Skills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14:paraId="04A556CD" w14:textId="77777777" w:rsidR="00822AE3" w:rsidRDefault="00822AE3" w:rsidP="00822AE3"/>
        </w:tc>
        <w:tc>
          <w:tcPr>
            <w:tcW w:w="8098" w:type="dxa"/>
            <w:tcBorders>
              <w:top w:val="single" w:sz="4" w:space="0" w:color="auto"/>
              <w:bottom w:val="single" w:sz="4" w:space="0" w:color="auto"/>
            </w:tcBorders>
          </w:tcPr>
          <w:p w14:paraId="55FFBC28" w14:textId="77777777" w:rsidR="00B225F8" w:rsidRDefault="00B225F8" w:rsidP="00B225F8">
            <w:pPr>
              <w:pStyle w:val="ResumeText"/>
            </w:pPr>
            <w:r>
              <w:t>●</w:t>
            </w:r>
            <w:r>
              <w:tab/>
              <w:t xml:space="preserve">Languages              </w:t>
            </w:r>
            <w:proofErr w:type="gramStart"/>
            <w:r>
              <w:t xml:space="preserve">  :</w:t>
            </w:r>
            <w:proofErr w:type="gramEnd"/>
            <w:r>
              <w:t xml:space="preserve"> Basic C, C++, Java.</w:t>
            </w:r>
          </w:p>
          <w:p w14:paraId="4EE22186" w14:textId="77777777" w:rsidR="00B225F8" w:rsidRDefault="00B225F8" w:rsidP="00B225F8">
            <w:pPr>
              <w:pStyle w:val="ResumeText"/>
            </w:pPr>
            <w:r>
              <w:t>●</w:t>
            </w:r>
            <w:r>
              <w:tab/>
              <w:t xml:space="preserve">Web Technology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gramStart"/>
            <w:r>
              <w:t>HTML,PHP</w:t>
            </w:r>
            <w:proofErr w:type="gramEnd"/>
            <w:r>
              <w:t>.</w:t>
            </w:r>
          </w:p>
          <w:p w14:paraId="542CE719" w14:textId="77777777" w:rsidR="00B225F8" w:rsidRDefault="00B225F8" w:rsidP="00B225F8">
            <w:pPr>
              <w:pStyle w:val="ResumeText"/>
            </w:pPr>
            <w:r>
              <w:t>●</w:t>
            </w:r>
            <w:r>
              <w:tab/>
              <w:t>RDBMS</w:t>
            </w:r>
            <w:r>
              <w:tab/>
              <w:t xml:space="preserve">                  </w:t>
            </w:r>
            <w:proofErr w:type="gramStart"/>
            <w:r>
              <w:t xml:space="preserve">  :</w:t>
            </w:r>
            <w:proofErr w:type="gramEnd"/>
            <w:r>
              <w:t xml:space="preserve"> SQL.</w:t>
            </w:r>
            <w:r>
              <w:tab/>
            </w:r>
          </w:p>
          <w:p w14:paraId="59AA869E" w14:textId="77777777" w:rsidR="00822AE3" w:rsidRDefault="00B225F8" w:rsidP="00B225F8">
            <w:pPr>
              <w:pStyle w:val="ResumeText"/>
            </w:pPr>
            <w:r>
              <w:t>●</w:t>
            </w:r>
            <w:r>
              <w:tab/>
              <w:t>Operating System     : Windows XP/7/8/10/11,Linux.</w:t>
            </w:r>
          </w:p>
        </w:tc>
      </w:tr>
      <w:tr w:rsidR="00822AE3" w14:paraId="375191C7" w14:textId="77777777" w:rsidTr="00E74E31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B16413C" w14:textId="77777777" w:rsidR="00822AE3" w:rsidRDefault="00822AE3" w:rsidP="00822AE3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14:paraId="0FD17696" w14:textId="77777777" w:rsidR="00822AE3" w:rsidRDefault="00822AE3" w:rsidP="00822AE3"/>
        </w:tc>
        <w:tc>
          <w:tcPr>
            <w:tcW w:w="8098" w:type="dxa"/>
            <w:tcBorders>
              <w:top w:val="single" w:sz="4" w:space="0" w:color="auto"/>
              <w:bottom w:val="single" w:sz="4" w:space="0" w:color="auto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CC6B8D2941704CD7A9F9424122FD2FFB"/>
                  </w:placeholder>
                  <w15:repeatingSectionItem/>
                </w:sdtPr>
                <w:sdtContent>
                  <w:p w14:paraId="658CD377" w14:textId="4C57305B" w:rsidR="00892EFB" w:rsidRDefault="00892EFB" w:rsidP="00892EFB">
                    <w:pPr>
                      <w:pStyle w:val="Heading2"/>
                    </w:pPr>
                    <w:r>
                      <w:rPr>
                        <w:caps w:val="0"/>
                      </w:rPr>
                      <w:t>Associate</w:t>
                    </w:r>
                    <w:r>
                      <w:rPr>
                        <w:caps w:val="0"/>
                      </w:rPr>
                      <w:t xml:space="preserve"> Professor in </w:t>
                    </w:r>
                    <w:proofErr w:type="spellStart"/>
                    <w:r w:rsidRPr="00892EFB">
                      <w:rPr>
                        <w:caps w:val="0"/>
                      </w:rPr>
                      <w:t>Audyogik</w:t>
                    </w:r>
                    <w:proofErr w:type="spellEnd"/>
                    <w:r w:rsidRPr="00892EFB">
                      <w:rPr>
                        <w:caps w:val="0"/>
                      </w:rPr>
                      <w:t xml:space="preserve"> </w:t>
                    </w:r>
                    <w:proofErr w:type="spellStart"/>
                    <w:r w:rsidRPr="00892EFB">
                      <w:rPr>
                        <w:caps w:val="0"/>
                      </w:rPr>
                      <w:t>Shikshan</w:t>
                    </w:r>
                    <w:proofErr w:type="spellEnd"/>
                    <w:r w:rsidRPr="00892EFB">
                      <w:rPr>
                        <w:caps w:val="0"/>
                      </w:rPr>
                      <w:t xml:space="preserve"> Mandals Nextgen Technical Campus</w:t>
                    </w:r>
                    <w:r>
                      <w:rPr>
                        <w:caps w:val="0"/>
                      </w:rPr>
                      <w:t>, Pune.</w:t>
                    </w:r>
                  </w:p>
                  <w:p w14:paraId="79C59971" w14:textId="39370365" w:rsidR="00892EFB" w:rsidRPr="00892EFB" w:rsidRDefault="00892EFB" w:rsidP="00892EFB">
                    <w:pPr>
                      <w:pStyle w:val="ResumeText"/>
                    </w:pPr>
                    <w:r w:rsidRPr="006F31C6">
                      <w:rPr>
                        <w:color w:val="auto"/>
                      </w:rPr>
                      <w:t>1/</w:t>
                    </w:r>
                    <w:r>
                      <w:rPr>
                        <w:color w:val="auto"/>
                      </w:rPr>
                      <w:t>08</w:t>
                    </w:r>
                    <w:r w:rsidRPr="006F31C6">
                      <w:rPr>
                        <w:color w:val="auto"/>
                      </w:rPr>
                      <w:t>/202</w:t>
                    </w:r>
                    <w:r>
                      <w:rPr>
                        <w:color w:val="auto"/>
                      </w:rPr>
                      <w:t>5</w:t>
                    </w:r>
                    <w:r w:rsidRPr="006F31C6">
                      <w:rPr>
                        <w:color w:val="auto"/>
                      </w:rPr>
                      <w:t xml:space="preserve"> to Till Date.</w:t>
                    </w:r>
                  </w:p>
                  <w:p w14:paraId="71BF1F86" w14:textId="2AD2F31E" w:rsidR="00822AE3" w:rsidRDefault="006F31C6" w:rsidP="00822AE3">
                    <w:pPr>
                      <w:pStyle w:val="Heading2"/>
                    </w:pPr>
                    <w:r>
                      <w:rPr>
                        <w:caps w:val="0"/>
                      </w:rPr>
                      <w:t>Assistant Professor in Nutan Maharashtra Institute o</w:t>
                    </w:r>
                    <w:r w:rsidRPr="006F31C6">
                      <w:rPr>
                        <w:caps w:val="0"/>
                      </w:rPr>
                      <w:t>f Engineering &amp; Technology</w:t>
                    </w:r>
                    <w:r w:rsidRPr="006F31C6">
                      <w:t xml:space="preserve">, </w:t>
                    </w:r>
                    <w:r>
                      <w:rPr>
                        <w:caps w:val="0"/>
                      </w:rPr>
                      <w:t>Pune.</w:t>
                    </w:r>
                    <w:r w:rsidRPr="006F31C6">
                      <w:t xml:space="preserve"> </w:t>
                    </w:r>
                    <w:r>
                      <w:t xml:space="preserve"> </w:t>
                    </w:r>
                  </w:p>
                  <w:p w14:paraId="4C293903" w14:textId="641CC830" w:rsidR="00822AE3" w:rsidRDefault="006F31C6" w:rsidP="00822AE3">
                    <w:pPr>
                      <w:pStyle w:val="ResumeText"/>
                    </w:pPr>
                    <w:r w:rsidRPr="006F31C6">
                      <w:rPr>
                        <w:color w:val="auto"/>
                      </w:rPr>
                      <w:t xml:space="preserve">15/12/2022 to </w:t>
                    </w:r>
                    <w:r w:rsidR="00892EFB">
                      <w:rPr>
                        <w:color w:val="auto"/>
                      </w:rPr>
                      <w:t>31/07/2025</w:t>
                    </w:r>
                    <w:r w:rsidRPr="006F31C6">
                      <w:rPr>
                        <w:color w:val="auto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CC6B8D2941704CD7A9F9424122FD2FFB"/>
                  </w:placeholder>
                  <w15:repeatingSectionItem/>
                </w:sdtPr>
                <w:sdtContent>
                  <w:p w14:paraId="647D0021" w14:textId="77777777" w:rsidR="00822AE3" w:rsidRDefault="00F21995" w:rsidP="00822AE3">
                    <w:pPr>
                      <w:pStyle w:val="Heading2"/>
                    </w:pPr>
                    <w:r>
                      <w:rPr>
                        <w:caps w:val="0"/>
                      </w:rPr>
                      <w:t xml:space="preserve">Assistant Professor </w:t>
                    </w:r>
                    <w:r w:rsidR="00682AA1">
                      <w:rPr>
                        <w:caps w:val="0"/>
                      </w:rPr>
                      <w:t>i</w:t>
                    </w:r>
                    <w:r w:rsidR="00922028" w:rsidRPr="00922028">
                      <w:rPr>
                        <w:caps w:val="0"/>
                      </w:rPr>
                      <w:t xml:space="preserve">n </w:t>
                    </w:r>
                    <w:proofErr w:type="spellStart"/>
                    <w:r w:rsidR="00922028" w:rsidRPr="00922028">
                      <w:rPr>
                        <w:caps w:val="0"/>
                      </w:rPr>
                      <w:t>Sinhgad</w:t>
                    </w:r>
                    <w:proofErr w:type="spellEnd"/>
                    <w:r w:rsidR="00922028" w:rsidRPr="00922028">
                      <w:rPr>
                        <w:caps w:val="0"/>
                      </w:rPr>
                      <w:t xml:space="preserve"> I</w:t>
                    </w:r>
                    <w:r w:rsidR="00922028">
                      <w:rPr>
                        <w:caps w:val="0"/>
                      </w:rPr>
                      <w:t>nstitute o</w:t>
                    </w:r>
                    <w:r w:rsidR="00922028" w:rsidRPr="00922028">
                      <w:rPr>
                        <w:caps w:val="0"/>
                      </w:rPr>
                      <w:t>f Technology, Lonavala</w:t>
                    </w:r>
                  </w:p>
                  <w:p w14:paraId="2A7ADC3D" w14:textId="77777777" w:rsidR="00822AE3" w:rsidRDefault="00922028" w:rsidP="00822AE3">
                    <w:pPr>
                      <w:pStyle w:val="ResumeText"/>
                    </w:pPr>
                    <w:r w:rsidRPr="00922028">
                      <w:rPr>
                        <w:color w:val="auto"/>
                      </w:rPr>
                      <w:t>13/06/2022 to 13/12/2022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CC6B8D2941704CD7A9F9424122FD2FFB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465FD95D" w14:textId="77777777" w:rsidR="00682AA1" w:rsidRDefault="00682AA1" w:rsidP="00682AA1">
                    <w:pPr>
                      <w:pStyle w:val="Heading2"/>
                    </w:pPr>
                    <w:r>
                      <w:rPr>
                        <w:caps w:val="0"/>
                      </w:rPr>
                      <w:t>Assistant Professor i</w:t>
                    </w:r>
                    <w:r w:rsidRPr="002178C2">
                      <w:rPr>
                        <w:caps w:val="0"/>
                      </w:rPr>
                      <w:t xml:space="preserve">n </w:t>
                    </w:r>
                    <w:r>
                      <w:rPr>
                        <w:caps w:val="0"/>
                      </w:rPr>
                      <w:t>Dr. D. Y. Patil College o</w:t>
                    </w:r>
                    <w:r w:rsidRPr="00682AA1">
                      <w:rPr>
                        <w:caps w:val="0"/>
                      </w:rPr>
                      <w:t>f Eng</w:t>
                    </w:r>
                    <w:r>
                      <w:rPr>
                        <w:caps w:val="0"/>
                      </w:rPr>
                      <w:t xml:space="preserve">ineering </w:t>
                    </w:r>
                    <w:proofErr w:type="gramStart"/>
                    <w:r>
                      <w:rPr>
                        <w:caps w:val="0"/>
                      </w:rPr>
                      <w:t>And</w:t>
                    </w:r>
                    <w:proofErr w:type="gramEnd"/>
                    <w:r>
                      <w:rPr>
                        <w:caps w:val="0"/>
                      </w:rPr>
                      <w:t xml:space="preserve"> Innovation, </w:t>
                    </w:r>
                    <w:r w:rsidRPr="00682AA1">
                      <w:rPr>
                        <w:caps w:val="0"/>
                      </w:rPr>
                      <w:t>Pune</w:t>
                    </w:r>
                  </w:p>
                  <w:p w14:paraId="6622B061" w14:textId="77777777" w:rsidR="00682AA1" w:rsidRDefault="00682AA1" w:rsidP="00682AA1">
                    <w:pPr>
                      <w:pStyle w:val="Heading2"/>
                    </w:pPr>
                    <w:r w:rsidRPr="00682AA1">
                      <w:rPr>
                        <w:b w:val="0"/>
                      </w:rPr>
                      <w:t>01/07/2021 to 31/05/2022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877457218"/>
                  <w:placeholder>
                    <w:docPart w:val="62B5632D1EA44406B3E94BDE1CCF3CDC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5BD57325" w14:textId="77777777" w:rsidR="00682AA1" w:rsidRDefault="00682AA1" w:rsidP="00682AA1">
                    <w:pPr>
                      <w:pStyle w:val="Heading2"/>
                      <w:rPr>
                        <w:caps w:val="0"/>
                      </w:rPr>
                    </w:pPr>
                    <w:r w:rsidRPr="00682AA1">
                      <w:rPr>
                        <w:caps w:val="0"/>
                      </w:rPr>
                      <w:t xml:space="preserve">IT Manager in </w:t>
                    </w:r>
                    <w:r w:rsidR="003D256B">
                      <w:rPr>
                        <w:caps w:val="0"/>
                      </w:rPr>
                      <w:t xml:space="preserve">Pravara Rural Education Society, </w:t>
                    </w:r>
                    <w:proofErr w:type="spellStart"/>
                    <w:r>
                      <w:rPr>
                        <w:caps w:val="0"/>
                      </w:rPr>
                      <w:t>Ahilyanagar</w:t>
                    </w:r>
                    <w:proofErr w:type="spellEnd"/>
                  </w:p>
                  <w:p w14:paraId="26AF4096" w14:textId="77777777" w:rsidR="003D256B" w:rsidRDefault="00682AA1" w:rsidP="00682AA1">
                    <w:pPr>
                      <w:pStyle w:val="Heading2"/>
                    </w:pPr>
                    <w:r w:rsidRPr="00682AA1">
                      <w:rPr>
                        <w:b w:val="0"/>
                        <w:caps w:val="0"/>
                      </w:rPr>
                      <w:t>26/04/2019 to 31/05/2021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491721517"/>
                  <w:placeholder>
                    <w:docPart w:val="ED1F0E82E8A349F9A4304AF578C290EB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2C4D94C8" w14:textId="77777777" w:rsidR="00822AE3" w:rsidRDefault="003D256B" w:rsidP="00682AA1">
                    <w:pPr>
                      <w:pStyle w:val="Heading2"/>
                    </w:pPr>
                    <w:r w:rsidRPr="003D256B">
                      <w:rPr>
                        <w:caps w:val="0"/>
                      </w:rPr>
                      <w:t xml:space="preserve">Assistant Professor in </w:t>
                    </w:r>
                    <w:proofErr w:type="spellStart"/>
                    <w:r w:rsidRPr="003D256B">
                      <w:rPr>
                        <w:caps w:val="0"/>
                      </w:rPr>
                      <w:t>Shivajirao</w:t>
                    </w:r>
                    <w:proofErr w:type="spellEnd"/>
                    <w:r w:rsidRPr="003D256B">
                      <w:rPr>
                        <w:caps w:val="0"/>
                      </w:rPr>
                      <w:t xml:space="preserve"> S. </w:t>
                    </w:r>
                    <w:proofErr w:type="spellStart"/>
                    <w:r w:rsidRPr="003D256B">
                      <w:rPr>
                        <w:caps w:val="0"/>
                      </w:rPr>
                      <w:t>Jondhle</w:t>
                    </w:r>
                    <w:proofErr w:type="spellEnd"/>
                    <w:r w:rsidRPr="003D256B">
                      <w:rPr>
                        <w:caps w:val="0"/>
                      </w:rPr>
                      <w:t xml:space="preserve"> College of </w:t>
                    </w:r>
                    <w:proofErr w:type="spellStart"/>
                    <w:r w:rsidRPr="003D256B">
                      <w:rPr>
                        <w:caps w:val="0"/>
                      </w:rPr>
                      <w:t>Engg</w:t>
                    </w:r>
                    <w:proofErr w:type="spellEnd"/>
                    <w:r w:rsidRPr="003D256B">
                      <w:rPr>
                        <w:caps w:val="0"/>
                      </w:rPr>
                      <w:t xml:space="preserve">. &amp; Tech, </w:t>
                    </w:r>
                    <w:proofErr w:type="spellStart"/>
                    <w:r w:rsidRPr="003D256B">
                      <w:rPr>
                        <w:caps w:val="0"/>
                      </w:rPr>
                      <w:t>Asangaon</w:t>
                    </w:r>
                    <w:proofErr w:type="spellEnd"/>
                    <w:r w:rsidRPr="003D256B">
                      <w:rPr>
                        <w:caps w:val="0"/>
                      </w:rPr>
                      <w:t xml:space="preserve"> </w:t>
                    </w:r>
                    <w:proofErr w:type="spellStart"/>
                    <w:r w:rsidRPr="003D256B">
                      <w:rPr>
                        <w:caps w:val="0"/>
                      </w:rPr>
                      <w:t>Shahapur</w:t>
                    </w:r>
                    <w:proofErr w:type="spellEnd"/>
                    <w:r w:rsidRPr="003D256B">
                      <w:rPr>
                        <w:caps w:val="0"/>
                      </w:rPr>
                      <w:t xml:space="preserve">. </w:t>
                    </w:r>
                    <w:r w:rsidRPr="00682AA1">
                      <w:rPr>
                        <w:caps w:val="0"/>
                      </w:rPr>
                      <w:t xml:space="preserve"> </w:t>
                    </w:r>
                    <w:r>
                      <w:rPr>
                        <w:b w:val="0"/>
                        <w:caps w:val="0"/>
                      </w:rPr>
                      <w:t>1/12/2012 to 24/04/2019</w:t>
                    </w:r>
                  </w:p>
                </w:sdtContent>
              </w:sdt>
            </w:sdtContent>
          </w:sdt>
        </w:tc>
      </w:tr>
      <w:tr w:rsidR="00822AE3" w14:paraId="770DC55A" w14:textId="77777777" w:rsidTr="00E74E31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F523FF5" w14:textId="77777777" w:rsidR="00822AE3" w:rsidRDefault="00CE4F37" w:rsidP="00822AE3">
            <w:pPr>
              <w:pStyle w:val="Heading1"/>
            </w:pPr>
            <w:r w:rsidRPr="00CE4F37">
              <w:lastRenderedPageBreak/>
              <w:t>Research and Publications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418AB3" w:themeColor="accent1"/>
            </w:tcBorders>
          </w:tcPr>
          <w:p w14:paraId="216C6A7B" w14:textId="77777777" w:rsidR="00822AE3" w:rsidRDefault="00822AE3" w:rsidP="00822AE3"/>
        </w:tc>
        <w:tc>
          <w:tcPr>
            <w:tcW w:w="8098" w:type="dxa"/>
            <w:tcBorders>
              <w:top w:val="single" w:sz="4" w:space="0" w:color="auto"/>
              <w:bottom w:val="single" w:sz="4" w:space="0" w:color="418AB3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CC6B8D2941704CD7A9F9424122FD2FFB"/>
                  </w:placeholder>
                  <w15:repeatingSectionItem/>
                </w:sdtPr>
                <w:sdtContent>
                  <w:p w14:paraId="573DA74E" w14:textId="77777777" w:rsidR="00822AE3" w:rsidRDefault="00CE4F37" w:rsidP="00C41B32">
                    <w:pPr>
                      <w:pStyle w:val="Heading2"/>
                      <w:spacing w:after="0"/>
                    </w:pPr>
                    <w:r w:rsidRPr="00CE4F37">
                      <w:t>Mathematical Evaluation of Deep Learning Architecture with Feature Fusion for Cervical Cancer Detection Classification</w:t>
                    </w:r>
                  </w:p>
                  <w:p w14:paraId="73484522" w14:textId="77777777" w:rsidR="00822AE3" w:rsidRDefault="0099362F" w:rsidP="00C41B32">
                    <w:pPr>
                      <w:spacing w:after="0"/>
                    </w:pPr>
                    <w:r w:rsidRPr="0099362F">
                      <w:t>Panamerican Mathematical Journal</w:t>
                    </w:r>
                    <w:r>
                      <w:t xml:space="preserve">, </w:t>
                    </w:r>
                    <w:r w:rsidRPr="0099362F">
                      <w:t>e-ISSN: 1064-9735</w:t>
                    </w:r>
                    <w:r>
                      <w:t xml:space="preserve">, </w:t>
                    </w:r>
                    <w:r w:rsidRPr="0099362F">
                      <w:t>Vol. 34 No. 4 (2024)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CC6B8D2941704CD7A9F9424122FD2FFB"/>
                  </w:placeholder>
                  <w15:repeatingSectionItem/>
                </w:sdtPr>
                <w:sdtContent>
                  <w:p w14:paraId="36911579" w14:textId="77777777" w:rsidR="00822AE3" w:rsidRDefault="0099362F" w:rsidP="00C41B32">
                    <w:pPr>
                      <w:pStyle w:val="Heading2"/>
                      <w:spacing w:after="0"/>
                    </w:pPr>
                    <w:r w:rsidRPr="0099362F">
                      <w:t>Implementing AI Algorithms for Predicting Diabetes Risk in Patients Using Health Informatics Data</w:t>
                    </w:r>
                  </w:p>
                  <w:p w14:paraId="76F1A0FD" w14:textId="77777777" w:rsidR="00A624B6" w:rsidRDefault="0099362F" w:rsidP="00C41B32">
                    <w:pPr>
                      <w:spacing w:after="0"/>
                    </w:pPr>
                    <w:r w:rsidRPr="0099362F">
                      <w:t>Frontiers in Health Informatics</w:t>
                    </w:r>
                    <w:r>
                      <w:t xml:space="preserve">, </w:t>
                    </w:r>
                    <w:r w:rsidRPr="0099362F">
                      <w:t>ISSN-Online: 2676-7104</w:t>
                    </w:r>
                    <w:r>
                      <w:t xml:space="preserve">, </w:t>
                    </w:r>
                    <w:r w:rsidRPr="0099362F">
                      <w:t>Vol. 13 No. 2 (2024)</w:t>
                    </w:r>
                  </w:p>
                </w:sdtContent>
              </w:sdt>
              <w:sdt>
                <w:sdtPr>
                  <w:rPr>
                    <w:b/>
                    <w:bCs/>
                    <w:caps/>
                  </w:rPr>
                  <w:id w:val="-863203163"/>
                  <w:placeholder>
                    <w:docPart w:val="66B250AF52DE4ECB82A51F69319CEEC0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2EBA088A" w14:textId="77777777" w:rsidR="00A624B6" w:rsidRPr="00A624B6" w:rsidRDefault="00A624B6" w:rsidP="00C41B32">
                    <w:pPr>
                      <w:spacing w:after="0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 w:rsidRPr="00A624B6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A Web Application for Training and Placement Cell with Predictive Features</w:t>
                    </w:r>
                  </w:p>
                  <w:p w14:paraId="31E66F13" w14:textId="77777777" w:rsidR="00DD56C9" w:rsidRDefault="00A624B6" w:rsidP="00C41B32">
                    <w:pPr>
                      <w:spacing w:after="0"/>
                    </w:pPr>
                    <w:r>
                      <w:t xml:space="preserve">International Journal of Creative Research Thoughts, </w:t>
                    </w:r>
                    <w:r w:rsidRPr="0099362F">
                      <w:t xml:space="preserve">ISSN-Online: </w:t>
                    </w:r>
                    <w:r>
                      <w:t>2320 - 2882, Vol. 12 No. 5</w:t>
                    </w:r>
                    <w:r w:rsidRPr="0099362F">
                      <w:t xml:space="preserve"> (2024)</w:t>
                    </w:r>
                  </w:p>
                </w:sdtContent>
              </w:sdt>
              <w:sdt>
                <w:sdtPr>
                  <w:rPr>
                    <w:b/>
                    <w:bCs/>
                    <w:caps/>
                  </w:rPr>
                  <w:id w:val="-904760823"/>
                  <w:placeholder>
                    <w:docPart w:val="F1255824E94A4336AF4152727640AFFF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703FF6AE" w14:textId="77777777" w:rsidR="00DD56C9" w:rsidRDefault="00DD56C9" w:rsidP="00C41B32">
                    <w:pPr>
                      <w:spacing w:after="0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 w:rsidRPr="00DD56C9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A MACHINE LEARING 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BASED MUSIC PLAYER BY DETECTING </w:t>
                    </w:r>
                    <w:r w:rsidRPr="00DD56C9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EMOTIONS</w:t>
                    </w:r>
                  </w:p>
                  <w:p w14:paraId="60E755B0" w14:textId="77777777" w:rsidR="00DF32F5" w:rsidRPr="00DD56C9" w:rsidRDefault="00DD56C9" w:rsidP="00C41B32">
                    <w:pPr>
                      <w:spacing w:after="0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>
                      <w:t xml:space="preserve">International Research Journal of Modernization in Engineering Technology and Science, </w:t>
                    </w:r>
                    <w:r w:rsidRPr="0099362F">
                      <w:t xml:space="preserve">ISSN-Online: </w:t>
                    </w:r>
                    <w:r>
                      <w:t>2582-5208, Vol. 5 No. 3 (2023</w:t>
                    </w:r>
                    <w:r w:rsidRPr="0099362F">
                      <w:t>)</w:t>
                    </w:r>
                  </w:p>
                </w:sdtContent>
              </w:sdt>
              <w:sdt>
                <w:sdtPr>
                  <w:rPr>
                    <w:b/>
                    <w:bCs/>
                    <w:caps/>
                  </w:rPr>
                  <w:id w:val="2038611495"/>
                  <w:placeholder>
                    <w:docPart w:val="A4B7341ADB4844E5954D1D4817D279B2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25CF311B" w14:textId="77777777" w:rsidR="00DF32F5" w:rsidRDefault="00DF32F5" w:rsidP="00C41B32">
                    <w:pPr>
                      <w:spacing w:after="0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Research Methodology: Word Sense </w:t>
                    </w:r>
                    <w:r w:rsidRPr="00DF32F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Disambiguation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 (</w:t>
                    </w:r>
                    <w:r w:rsidR="00E25EA2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COPYRIGHTs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)</w:t>
                    </w:r>
                  </w:p>
                  <w:p w14:paraId="189BAF6E" w14:textId="77777777" w:rsidR="00DF32F5" w:rsidRPr="00DD56C9" w:rsidRDefault="00DF32F5" w:rsidP="00C41B32">
                    <w:pPr>
                      <w:spacing w:after="0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>
                      <w:t>Diary No. 8537/2024-CO/L   Date: 23-04-2024</w:t>
                    </w:r>
                  </w:p>
                </w:sdtContent>
              </w:sdt>
              <w:sdt>
                <w:sdtPr>
                  <w:rPr>
                    <w:b/>
                    <w:bCs/>
                    <w:caps/>
                  </w:rPr>
                  <w:id w:val="1496758070"/>
                  <w:placeholder>
                    <w:docPart w:val="8376277CE310428C84DAA0C6F1023F0A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27A5C18A" w14:textId="77777777" w:rsidR="00B97620" w:rsidRPr="00DD56C9" w:rsidRDefault="00E74E31" w:rsidP="00C41B32">
                    <w:pPr>
                      <w:spacing w:after="0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Adaptive methodology for</w:t>
                    </w:r>
                    <w:r w:rsidR="0058262D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 </w:t>
                    </w:r>
                    <w:r w:rsidRPr="00E74E31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single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 sentence word sense </w:t>
                    </w:r>
                    <w:r w:rsidRPr="00E74E31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disambiguation </w:t>
                    </w:r>
                    <w:r w:rsidR="00DF32F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(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COPYRIGHTs</w:t>
                    </w:r>
                    <w:r w:rsidR="00DF32F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)</w:t>
                    </w:r>
                    <w:r w:rsidR="00DF32F5" w:rsidRPr="00DD56C9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cr/>
                    </w:r>
                    <w:r w:rsidR="00DF32F5">
                      <w:t xml:space="preserve"> Diary No. </w:t>
                    </w:r>
                    <w:r>
                      <w:t xml:space="preserve">8552/2024-CO/L  </w:t>
                    </w:r>
                    <w:r w:rsidR="00DF32F5">
                      <w:t xml:space="preserve">Date: </w:t>
                    </w:r>
                    <w:r>
                      <w:t>19-03-2024</w:t>
                    </w:r>
                  </w:p>
                </w:sdtContent>
              </w:sdt>
              <w:sdt>
                <w:sdtPr>
                  <w:rPr>
                    <w:b/>
                    <w:bCs/>
                    <w:caps/>
                  </w:rPr>
                  <w:id w:val="1402485037"/>
                  <w:placeholder>
                    <w:docPart w:val="766A6431B43447DB9F5A0A2C21F6E190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1CFE95EA" w14:textId="77777777" w:rsidR="00B97620" w:rsidRDefault="00B97620" w:rsidP="00C41B32">
                    <w:pPr>
                      <w:spacing w:after="0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Autonomous drone navigation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console </w:t>
                    </w:r>
                    <w:r w:rsidRPr="00E74E31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(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patent)</w:t>
                    </w:r>
                  </w:p>
                  <w:p w14:paraId="6DC9F01F" w14:textId="731A323A" w:rsidR="00822AE3" w:rsidRPr="00DD56C9" w:rsidRDefault="00B97620" w:rsidP="00B97620">
                    <w:p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>
                      <w:t>Design No. 422978-001 Date: 12-07-2024</w:t>
                    </w:r>
                  </w:p>
                </w:sdtContent>
              </w:sdt>
            </w:sdtContent>
          </w:sdt>
        </w:tc>
      </w:tr>
      <w:tr w:rsidR="00822AE3" w14:paraId="72471202" w14:textId="77777777" w:rsidTr="00561153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65903B5" w14:textId="77777777" w:rsidR="00822AE3" w:rsidRDefault="0058262D" w:rsidP="00822AE3">
            <w:pPr>
              <w:pStyle w:val="Heading1"/>
            </w:pPr>
            <w:r>
              <w:t xml:space="preserve">Roles and responsibilies 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FF013E3" w14:textId="77777777" w:rsidR="00822AE3" w:rsidRDefault="00822AE3" w:rsidP="00822AE3"/>
        </w:tc>
        <w:tc>
          <w:tcPr>
            <w:tcW w:w="809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CC6B8D2941704CD7A9F9424122FD2FFB"/>
                  </w:placeholder>
                  <w15:color w:val="C0C0C0"/>
                  <w15:repeatingSectionItem/>
                </w:sdtPr>
                <w:sdtContent>
                  <w:p w14:paraId="3837E333" w14:textId="77777777" w:rsidR="0058262D" w:rsidRDefault="0058262D" w:rsidP="0058262D">
                    <w:pPr>
                      <w:pStyle w:val="Heading2"/>
                      <w:numPr>
                        <w:ilvl w:val="0"/>
                        <w:numId w:val="1"/>
                      </w:num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Department </w:t>
                    </w:r>
                    <w:r w:rsidRPr="0058262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NAAC coordinator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</w:p>
                  <w:p w14:paraId="5313FF8E" w14:textId="77777777" w:rsidR="0058262D" w:rsidRDefault="0058262D" w:rsidP="0058262D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NBA Criteria 5 coordinator</w:t>
                    </w:r>
                  </w:p>
                  <w:p w14:paraId="413FD73B" w14:textId="2FDF10FD" w:rsidR="0058262D" w:rsidRDefault="0058262D" w:rsidP="0058262D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ERP Trust and </w:t>
                    </w:r>
                    <w:r w:rsidR="00892EFB">
                      <w:t>Institute Coordinator</w:t>
                    </w:r>
                  </w:p>
                  <w:p w14:paraId="4930DACF" w14:textId="01C2DCA4" w:rsidR="00822AE3" w:rsidRPr="0058262D" w:rsidRDefault="00892EFB" w:rsidP="0058262D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Institute </w:t>
                    </w:r>
                    <w:r w:rsidR="0058262D">
                      <w:t>Feedback Coordinator</w:t>
                    </w:r>
                  </w:p>
                </w:sdtContent>
              </w:sdt>
            </w:sdtContent>
          </w:sdt>
        </w:tc>
      </w:tr>
      <w:tr w:rsidR="00561153" w14:paraId="0716A5AA" w14:textId="77777777" w:rsidTr="00E74E31">
        <w:tc>
          <w:tcPr>
            <w:tcW w:w="1778" w:type="dxa"/>
            <w:tcBorders>
              <w:top w:val="single" w:sz="4" w:space="0" w:color="418AB3" w:themeColor="accent1"/>
              <w:bottom w:val="nil"/>
            </w:tcBorders>
          </w:tcPr>
          <w:p w14:paraId="2B8ADCA0" w14:textId="77777777" w:rsidR="00561153" w:rsidRDefault="00561153" w:rsidP="00561153">
            <w:pPr>
              <w:pStyle w:val="Heading1"/>
            </w:pPr>
            <w:r>
              <w:t>personal Details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nil"/>
            </w:tcBorders>
          </w:tcPr>
          <w:p w14:paraId="093EB062" w14:textId="77777777" w:rsidR="00561153" w:rsidRDefault="00561153" w:rsidP="00561153"/>
        </w:tc>
        <w:tc>
          <w:tcPr>
            <w:tcW w:w="8098" w:type="dxa"/>
            <w:tcBorders>
              <w:top w:val="single" w:sz="4" w:space="0" w:color="418AB3" w:themeColor="accent1"/>
              <w:bottom w:val="nil"/>
            </w:tcBorders>
          </w:tcPr>
          <w:p w14:paraId="5F38B422" w14:textId="56D5B0C4" w:rsidR="00253C1F" w:rsidRPr="00253C1F" w:rsidRDefault="00253C1F" w:rsidP="00561153">
            <w:pPr>
              <w:rPr>
                <w:b/>
                <w:bCs/>
                <w:caps/>
              </w:rPr>
            </w:pPr>
            <w:r w:rsidRPr="00253C1F">
              <w:rPr>
                <w:b/>
                <w:bCs/>
                <w:caps/>
              </w:rPr>
              <w:t>E-Mail</w:t>
            </w:r>
            <w:r>
              <w:rPr>
                <w:b/>
                <w:bCs/>
                <w:caps/>
              </w:rPr>
              <w:t xml:space="preserve"> – </w:t>
            </w:r>
            <w:hyperlink r:id="rId11" w:history="1">
              <w:r w:rsidR="00892EFB" w:rsidRPr="002C5346">
                <w:rPr>
                  <w:rStyle w:val="Hyperlink"/>
                  <w:bCs/>
                </w:rPr>
                <w:t>yogeshshepal@asmedu.org</w:t>
              </w:r>
            </w:hyperlink>
            <w:r w:rsidR="00892EFB">
              <w:rPr>
                <w:bCs/>
              </w:rPr>
              <w:t xml:space="preserve"> , yogeshshepal@gmail.com</w:t>
            </w:r>
          </w:p>
          <w:p w14:paraId="1D63573E" w14:textId="77777777" w:rsidR="0028068E" w:rsidRDefault="0028068E" w:rsidP="00561153">
            <w:pPr>
              <w:rPr>
                <w:b/>
                <w:bCs/>
                <w:caps/>
              </w:rPr>
            </w:pPr>
          </w:p>
        </w:tc>
      </w:tr>
    </w:tbl>
    <w:p w14:paraId="0ADE30D2" w14:textId="77777777" w:rsidR="005703DF" w:rsidRPr="005703DF" w:rsidRDefault="005703DF" w:rsidP="005703DF"/>
    <w:sectPr w:rsidR="005703DF" w:rsidRPr="005703DF">
      <w:footerReference w:type="defaul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065ED" w14:textId="77777777" w:rsidR="00A537B8" w:rsidRDefault="00A537B8">
      <w:pPr>
        <w:spacing w:before="0" w:after="0" w:line="240" w:lineRule="auto"/>
      </w:pPr>
      <w:r>
        <w:separator/>
      </w:r>
    </w:p>
  </w:endnote>
  <w:endnote w:type="continuationSeparator" w:id="0">
    <w:p w14:paraId="6A1D2B96" w14:textId="77777777" w:rsidR="00A537B8" w:rsidRDefault="00A537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2"/>
      <w:gridCol w:w="5048"/>
    </w:tblGrid>
    <w:tr w:rsidR="00BA56D5" w14:paraId="6BEB6B4E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64CEA0DF" w14:textId="77777777" w:rsidR="00BA56D5" w:rsidRDefault="00BA56D5">
          <w:pPr>
            <w:pStyle w:val="Footer"/>
          </w:pPr>
        </w:p>
      </w:tc>
      <w:sdt>
        <w:sdtPr>
          <w:alias w:val="Your Name"/>
          <w:tag w:val=""/>
          <w:id w:val="-1352728942"/>
          <w:placeholder>
            <w:docPart w:val="97CE2458D1D446208EA4B7DD09A3A00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148" w:type="dxa"/>
            </w:tcPr>
            <w:p w14:paraId="65FE6812" w14:textId="657D0981" w:rsidR="00BA56D5" w:rsidRDefault="00EA659C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>
                <w:t xml:space="preserve">Dr. Yogesh Ramdas </w:t>
              </w:r>
              <w:proofErr w:type="spellStart"/>
              <w:r>
                <w:t>Shepal</w:t>
              </w:r>
              <w:proofErr w:type="spellEnd"/>
            </w:p>
          </w:tc>
        </w:sdtContent>
      </w:sdt>
    </w:tr>
  </w:tbl>
  <w:p w14:paraId="41807756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0F611" w14:textId="77777777" w:rsidR="00A537B8" w:rsidRDefault="00A537B8">
      <w:pPr>
        <w:spacing w:before="0" w:after="0" w:line="240" w:lineRule="auto"/>
      </w:pPr>
      <w:r>
        <w:separator/>
      </w:r>
    </w:p>
  </w:footnote>
  <w:footnote w:type="continuationSeparator" w:id="0">
    <w:p w14:paraId="405B8F8D" w14:textId="77777777" w:rsidR="00A537B8" w:rsidRDefault="00A537B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F37A5"/>
    <w:multiLevelType w:val="hybridMultilevel"/>
    <w:tmpl w:val="D2604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05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AE3"/>
    <w:rsid w:val="0005294D"/>
    <w:rsid w:val="000766D2"/>
    <w:rsid w:val="00157554"/>
    <w:rsid w:val="00253C1F"/>
    <w:rsid w:val="0028068E"/>
    <w:rsid w:val="00282AB1"/>
    <w:rsid w:val="002A64FE"/>
    <w:rsid w:val="003D256B"/>
    <w:rsid w:val="004916A4"/>
    <w:rsid w:val="00561153"/>
    <w:rsid w:val="005703DF"/>
    <w:rsid w:val="0058262D"/>
    <w:rsid w:val="006040CC"/>
    <w:rsid w:val="00682AA1"/>
    <w:rsid w:val="006C19AC"/>
    <w:rsid w:val="006F0F86"/>
    <w:rsid w:val="006F31C6"/>
    <w:rsid w:val="007A43B5"/>
    <w:rsid w:val="00817C74"/>
    <w:rsid w:val="00822AE3"/>
    <w:rsid w:val="00892EFB"/>
    <w:rsid w:val="008F7017"/>
    <w:rsid w:val="00922028"/>
    <w:rsid w:val="00931220"/>
    <w:rsid w:val="0099362F"/>
    <w:rsid w:val="00A537B8"/>
    <w:rsid w:val="00A624B6"/>
    <w:rsid w:val="00B225F8"/>
    <w:rsid w:val="00B97620"/>
    <w:rsid w:val="00BA56D5"/>
    <w:rsid w:val="00C41B32"/>
    <w:rsid w:val="00CE4F37"/>
    <w:rsid w:val="00DD56C9"/>
    <w:rsid w:val="00DF32F5"/>
    <w:rsid w:val="00E05D1B"/>
    <w:rsid w:val="00E25EA2"/>
    <w:rsid w:val="00E327AB"/>
    <w:rsid w:val="00E74E31"/>
    <w:rsid w:val="00EA659C"/>
    <w:rsid w:val="00F21995"/>
    <w:rsid w:val="00F2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6007EC"/>
  <w15:chartTrackingRefBased/>
  <w15:docId w15:val="{5378160E-E790-4A90-AB37-677FE1CE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153"/>
    <w:rPr>
      <w:kern w:val="20"/>
    </w:rPr>
  </w:style>
  <w:style w:type="paragraph" w:styleId="Heading1">
    <w:name w:val="heading 1"/>
    <w:basedOn w:val="Normal"/>
    <w:next w:val="Normal"/>
    <w:link w:val="Heading1Char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rsid w:val="00822AE3"/>
    <w:rPr>
      <w:rFonts w:asciiTheme="majorHAnsi" w:eastAsiaTheme="majorEastAsia" w:hAnsiTheme="majorHAnsi" w:cstheme="majorBidi"/>
      <w:caps/>
      <w:color w:val="306785" w:themeColor="accent1" w:themeShade="BF"/>
      <w:kern w:val="20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822AE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paragraph" w:styleId="ListParagraph">
    <w:name w:val="List Paragraph"/>
    <w:basedOn w:val="Normal"/>
    <w:uiPriority w:val="34"/>
    <w:semiHidden/>
    <w:qFormat/>
    <w:rsid w:val="00582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EFB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ogeshshepal@asmedu.or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0112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F3D3C971F9740858BB5B3568F64D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AC125-4FCD-4489-A798-8DEED965C8C2}"/>
      </w:docPartPr>
      <w:docPartBody>
        <w:p w:rsidR="00FE3A33" w:rsidRDefault="00284B13">
          <w:pPr>
            <w:pStyle w:val="9F3D3C971F9740858BB5B3568F64DC6E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7CE2458D1D446208EA4B7DD09A3A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8C28E-731C-4B25-8A2E-81FA288F7E31}"/>
      </w:docPartPr>
      <w:docPartBody>
        <w:p w:rsidR="00FE3A33" w:rsidRDefault="00284B13">
          <w:pPr>
            <w:pStyle w:val="97CE2458D1D446208EA4B7DD09A3A006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ACB5028D22624ABA8DED0E2A17F4F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A2204-5229-40E4-B9BE-D779052D4ACF}"/>
      </w:docPartPr>
      <w:docPartBody>
        <w:p w:rsidR="00FE3A33" w:rsidRDefault="004154E4" w:rsidP="004154E4">
          <w:pPr>
            <w:pStyle w:val="ACB5028D22624ABA8DED0E2A17F4FE0F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CC6B8D2941704CD7A9F9424122FD2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1E561-B72E-4102-9B70-F928DCFF3095}"/>
      </w:docPartPr>
      <w:docPartBody>
        <w:p w:rsidR="00FE3A33" w:rsidRDefault="004154E4" w:rsidP="004154E4">
          <w:pPr>
            <w:pStyle w:val="CC6B8D2941704CD7A9F9424122FD2FF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10E40D75C564A3EB84D9D8E8B999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BBEF3-72DD-49C8-AE1B-EF41245D50A5}"/>
      </w:docPartPr>
      <w:docPartBody>
        <w:p w:rsidR="00FE3A33" w:rsidRDefault="004154E4" w:rsidP="004154E4">
          <w:pPr>
            <w:pStyle w:val="710E40D75C564A3EB84D9D8E8B999657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86008FC1C08D42A3983ED126D5189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67038-9BBA-4505-9A67-352184AB69CE}"/>
      </w:docPartPr>
      <w:docPartBody>
        <w:p w:rsidR="00FE3A33" w:rsidRDefault="004154E4" w:rsidP="004154E4">
          <w:pPr>
            <w:pStyle w:val="86008FC1C08D42A3983ED126D5189FCD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62B5632D1EA44406B3E94BDE1CCF3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6874E-0418-4C40-AC49-DDE9EF691DD0}"/>
      </w:docPartPr>
      <w:docPartBody>
        <w:p w:rsidR="00FE3A33" w:rsidRDefault="004154E4" w:rsidP="004154E4">
          <w:pPr>
            <w:pStyle w:val="62B5632D1EA44406B3E94BDE1CCF3CD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D1F0E82E8A349F9A4304AF578C29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06A46-9C45-4A43-A3CE-514EAC3C19B7}"/>
      </w:docPartPr>
      <w:docPartBody>
        <w:p w:rsidR="00FE3A33" w:rsidRDefault="004154E4" w:rsidP="004154E4">
          <w:pPr>
            <w:pStyle w:val="ED1F0E82E8A349F9A4304AF578C290E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B250AF52DE4ECB82A51F69319C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B7662-D8DB-4183-86AE-E3988CAEF2A5}"/>
      </w:docPartPr>
      <w:docPartBody>
        <w:p w:rsidR="00FE3A33" w:rsidRDefault="004154E4" w:rsidP="004154E4">
          <w:pPr>
            <w:pStyle w:val="66B250AF52DE4ECB82A51F69319CEEC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255824E94A4336AF4152727640A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C85FA-F605-4F91-89B7-0F445E06B944}"/>
      </w:docPartPr>
      <w:docPartBody>
        <w:p w:rsidR="00FE3A33" w:rsidRDefault="004154E4" w:rsidP="004154E4">
          <w:pPr>
            <w:pStyle w:val="F1255824E94A4336AF4152727640AFF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B7341ADB4844E5954D1D4817D27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1A6DC-78D6-46BF-8208-2374A2235456}"/>
      </w:docPartPr>
      <w:docPartBody>
        <w:p w:rsidR="00FE3A33" w:rsidRDefault="004154E4" w:rsidP="004154E4">
          <w:pPr>
            <w:pStyle w:val="A4B7341ADB4844E5954D1D4817D279B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76277CE310428C84DAA0C6F1023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37DC7-43BA-4C2B-BC9A-6B4F5860795D}"/>
      </w:docPartPr>
      <w:docPartBody>
        <w:p w:rsidR="00FE3A33" w:rsidRDefault="004154E4" w:rsidP="004154E4">
          <w:pPr>
            <w:pStyle w:val="8376277CE310428C84DAA0C6F1023F0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66A6431B43447DB9F5A0A2C21F6E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75447-ED47-494E-96BF-C321B125D673}"/>
      </w:docPartPr>
      <w:docPartBody>
        <w:p w:rsidR="00FE3A33" w:rsidRDefault="004154E4" w:rsidP="004154E4">
          <w:pPr>
            <w:pStyle w:val="766A6431B43447DB9F5A0A2C21F6E19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740D5EFD9441598E61482C886D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7F2EC-428A-4EC2-804A-131DE842C90A}"/>
      </w:docPartPr>
      <w:docPartBody>
        <w:p w:rsidR="00FE3A33" w:rsidRDefault="004154E4" w:rsidP="004154E4">
          <w:pPr>
            <w:pStyle w:val="A91740D5EFD9441598E61482C886D522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4E4"/>
    <w:rsid w:val="00284B13"/>
    <w:rsid w:val="004154E4"/>
    <w:rsid w:val="00E0031C"/>
    <w:rsid w:val="00E05D1B"/>
    <w:rsid w:val="00FE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1CA16C0B247DDB5C996D36A28E87F">
    <w:name w:val="7A21CA16C0B247DDB5C996D36A28E87F"/>
  </w:style>
  <w:style w:type="paragraph" w:customStyle="1" w:styleId="A45AF2E4EDC54242B5BF895CA3A920F6">
    <w:name w:val="A45AF2E4EDC54242B5BF895CA3A920F6"/>
  </w:style>
  <w:style w:type="paragraph" w:customStyle="1" w:styleId="ABB254118C8C4306BB9744F766604EAF">
    <w:name w:val="ABB254118C8C4306BB9744F766604EAF"/>
  </w:style>
  <w:style w:type="paragraph" w:customStyle="1" w:styleId="847984F443AA4FF6B4F1AE56B1A7AA24">
    <w:name w:val="847984F443AA4FF6B4F1AE56B1A7AA24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4E83A50623C44F23BDC7CDC36A37BAAF">
    <w:name w:val="4E83A50623C44F23BDC7CDC36A37BAAF"/>
  </w:style>
  <w:style w:type="character" w:styleId="PlaceholderText">
    <w:name w:val="Placeholder Text"/>
    <w:basedOn w:val="DefaultParagraphFont"/>
    <w:uiPriority w:val="99"/>
    <w:semiHidden/>
    <w:rsid w:val="004154E4"/>
    <w:rPr>
      <w:color w:val="808080"/>
    </w:rPr>
  </w:style>
  <w:style w:type="paragraph" w:customStyle="1" w:styleId="9F3D3C971F9740858BB5B3568F64DC6E">
    <w:name w:val="9F3D3C971F9740858BB5B3568F64DC6E"/>
  </w:style>
  <w:style w:type="paragraph" w:customStyle="1" w:styleId="E7E1001905984C56B60C8B561BC6157E">
    <w:name w:val="E7E1001905984C56B60C8B561BC6157E"/>
  </w:style>
  <w:style w:type="paragraph" w:customStyle="1" w:styleId="1CEE1D9954144241881DD2A03110B4A8">
    <w:name w:val="1CEE1D9954144241881DD2A03110B4A8"/>
  </w:style>
  <w:style w:type="paragraph" w:customStyle="1" w:styleId="63824CE686B943F688A112983B7554CF">
    <w:name w:val="63824CE686B943F688A112983B7554CF"/>
  </w:style>
  <w:style w:type="paragraph" w:customStyle="1" w:styleId="4D3A7A5A99894BCAB9C72568E5B559C0">
    <w:name w:val="4D3A7A5A99894BCAB9C72568E5B559C0"/>
  </w:style>
  <w:style w:type="paragraph" w:customStyle="1" w:styleId="2E9763C504BC49BABA641C83D1C25D2A">
    <w:name w:val="2E9763C504BC49BABA641C83D1C25D2A"/>
  </w:style>
  <w:style w:type="paragraph" w:customStyle="1" w:styleId="CD52B2342B0743BFAE5B679B33928939">
    <w:name w:val="CD52B2342B0743BFAE5B679B33928939"/>
  </w:style>
  <w:style w:type="paragraph" w:customStyle="1" w:styleId="36797916FEC8470A9FB685211F29B655">
    <w:name w:val="36797916FEC8470A9FB685211F29B655"/>
  </w:style>
  <w:style w:type="paragraph" w:customStyle="1" w:styleId="341D1EE9957F400EB6D1D59CC4877331">
    <w:name w:val="341D1EE9957F400EB6D1D59CC4877331"/>
  </w:style>
  <w:style w:type="paragraph" w:customStyle="1" w:styleId="96A4320AD7634C92964E7ECA670D28DB">
    <w:name w:val="96A4320AD7634C92964E7ECA670D28DB"/>
  </w:style>
  <w:style w:type="paragraph" w:customStyle="1" w:styleId="97CE2458D1D446208EA4B7DD09A3A006">
    <w:name w:val="97CE2458D1D446208EA4B7DD09A3A006"/>
  </w:style>
  <w:style w:type="paragraph" w:customStyle="1" w:styleId="8D74256A4B81412F8169E3872EDD9CBA">
    <w:name w:val="8D74256A4B81412F8169E3872EDD9CBA"/>
  </w:style>
  <w:style w:type="paragraph" w:customStyle="1" w:styleId="765E0E4F064143FA8F8861242E2F2354">
    <w:name w:val="765E0E4F064143FA8F8861242E2F2354"/>
  </w:style>
  <w:style w:type="paragraph" w:customStyle="1" w:styleId="F613802BC23B4542BD33169E06037FB4">
    <w:name w:val="F613802BC23B4542BD33169E06037FB4"/>
  </w:style>
  <w:style w:type="paragraph" w:customStyle="1" w:styleId="B94941D228FE47E49FDD891C1B8FD3E9">
    <w:name w:val="B94941D228FE47E49FDD891C1B8FD3E9"/>
    <w:rsid w:val="004154E4"/>
  </w:style>
  <w:style w:type="paragraph" w:customStyle="1" w:styleId="72FEC359A5314E6390FF1E60F022AAE6">
    <w:name w:val="72FEC359A5314E6390FF1E60F022AAE6"/>
    <w:rsid w:val="004154E4"/>
  </w:style>
  <w:style w:type="paragraph" w:customStyle="1" w:styleId="6976CC30B5894093AE38620BB209F843">
    <w:name w:val="6976CC30B5894093AE38620BB209F843"/>
    <w:rsid w:val="004154E4"/>
  </w:style>
  <w:style w:type="paragraph" w:customStyle="1" w:styleId="9F48EF5355044FDA8C8CE703F023C916">
    <w:name w:val="9F48EF5355044FDA8C8CE703F023C916"/>
    <w:rsid w:val="004154E4"/>
  </w:style>
  <w:style w:type="paragraph" w:customStyle="1" w:styleId="3F52492CF6234036A84D87FCD60AB28D">
    <w:name w:val="3F52492CF6234036A84D87FCD60AB28D"/>
    <w:rsid w:val="004154E4"/>
  </w:style>
  <w:style w:type="paragraph" w:customStyle="1" w:styleId="9E6F592EBA224502897AD67B53119CDA">
    <w:name w:val="9E6F592EBA224502897AD67B53119CDA"/>
    <w:rsid w:val="004154E4"/>
  </w:style>
  <w:style w:type="paragraph" w:customStyle="1" w:styleId="ACB5028D22624ABA8DED0E2A17F4FE0F">
    <w:name w:val="ACB5028D22624ABA8DED0E2A17F4FE0F"/>
    <w:rsid w:val="004154E4"/>
  </w:style>
  <w:style w:type="paragraph" w:customStyle="1" w:styleId="FB251328A7EA40C895EC091F7618D984">
    <w:name w:val="FB251328A7EA40C895EC091F7618D984"/>
    <w:rsid w:val="004154E4"/>
  </w:style>
  <w:style w:type="paragraph" w:customStyle="1" w:styleId="C9086E407D394724A16E8D9BE45DD0D3">
    <w:name w:val="C9086E407D394724A16E8D9BE45DD0D3"/>
    <w:rsid w:val="004154E4"/>
  </w:style>
  <w:style w:type="paragraph" w:customStyle="1" w:styleId="FB14AF29C2B14D0C8028F90273E0A492">
    <w:name w:val="FB14AF29C2B14D0C8028F90273E0A492"/>
    <w:rsid w:val="004154E4"/>
  </w:style>
  <w:style w:type="paragraph" w:customStyle="1" w:styleId="CC6B8D2941704CD7A9F9424122FD2FFB">
    <w:name w:val="CC6B8D2941704CD7A9F9424122FD2FFB"/>
    <w:rsid w:val="004154E4"/>
  </w:style>
  <w:style w:type="paragraph" w:customStyle="1" w:styleId="369397E92E6646E191F27C5403E52841">
    <w:name w:val="369397E92E6646E191F27C5403E52841"/>
    <w:rsid w:val="004154E4"/>
  </w:style>
  <w:style w:type="paragraph" w:customStyle="1" w:styleId="59EA337B39B14D52805B84A4AB58FE1C">
    <w:name w:val="59EA337B39B14D52805B84A4AB58FE1C"/>
    <w:rsid w:val="004154E4"/>
  </w:style>
  <w:style w:type="paragraph" w:customStyle="1" w:styleId="DC635955CE5D4CC1A9864D1A478D6E7B">
    <w:name w:val="DC635955CE5D4CC1A9864D1A478D6E7B"/>
    <w:rsid w:val="004154E4"/>
  </w:style>
  <w:style w:type="paragraph" w:customStyle="1" w:styleId="210E498F15644CBEAAF58C7155F15A1D">
    <w:name w:val="210E498F15644CBEAAF58C7155F15A1D"/>
    <w:rsid w:val="004154E4"/>
  </w:style>
  <w:style w:type="paragraph" w:customStyle="1" w:styleId="BB8A29255C254974AA700D9AF398A63A">
    <w:name w:val="BB8A29255C254974AA700D9AF398A63A"/>
    <w:rsid w:val="004154E4"/>
  </w:style>
  <w:style w:type="paragraph" w:customStyle="1" w:styleId="7686FB0B2D184D2F9D0E2014EB06DC88">
    <w:name w:val="7686FB0B2D184D2F9D0E2014EB06DC88"/>
    <w:rsid w:val="004154E4"/>
  </w:style>
  <w:style w:type="paragraph" w:customStyle="1" w:styleId="6966813DA2EA446A84F18D4DA6E5AD6E">
    <w:name w:val="6966813DA2EA446A84F18D4DA6E5AD6E"/>
    <w:rsid w:val="004154E4"/>
  </w:style>
  <w:style w:type="paragraph" w:customStyle="1" w:styleId="6BE33C9EAC2141A693B2C805C9D2EAEB">
    <w:name w:val="6BE33C9EAC2141A693B2C805C9D2EAEB"/>
    <w:rsid w:val="004154E4"/>
  </w:style>
  <w:style w:type="paragraph" w:customStyle="1" w:styleId="459E6A67E41243F0AE893BDD8E2EBB86">
    <w:name w:val="459E6A67E41243F0AE893BDD8E2EBB86"/>
    <w:rsid w:val="004154E4"/>
  </w:style>
  <w:style w:type="paragraph" w:customStyle="1" w:styleId="E86E32D4671D4BDE88A9D4D67CF627C3">
    <w:name w:val="E86E32D4671D4BDE88A9D4D67CF627C3"/>
    <w:rsid w:val="004154E4"/>
  </w:style>
  <w:style w:type="paragraph" w:customStyle="1" w:styleId="BEC63EFF1ADF4D2B8D91F1AB2167C75A">
    <w:name w:val="BEC63EFF1ADF4D2B8D91F1AB2167C75A"/>
    <w:rsid w:val="004154E4"/>
  </w:style>
  <w:style w:type="paragraph" w:customStyle="1" w:styleId="C1F5EED3EA9F4448A6385420443379A3">
    <w:name w:val="C1F5EED3EA9F4448A6385420443379A3"/>
    <w:rsid w:val="004154E4"/>
  </w:style>
  <w:style w:type="paragraph" w:customStyle="1" w:styleId="D78B565BEEF7472CB0CFBC69D7A290A5">
    <w:name w:val="D78B565BEEF7472CB0CFBC69D7A290A5"/>
    <w:rsid w:val="004154E4"/>
  </w:style>
  <w:style w:type="paragraph" w:customStyle="1" w:styleId="710E40D75C564A3EB84D9D8E8B999657">
    <w:name w:val="710E40D75C564A3EB84D9D8E8B999657"/>
    <w:rsid w:val="004154E4"/>
  </w:style>
  <w:style w:type="paragraph" w:customStyle="1" w:styleId="86008FC1C08D42A3983ED126D5189FCD">
    <w:name w:val="86008FC1C08D42A3983ED126D5189FCD"/>
    <w:rsid w:val="004154E4"/>
  </w:style>
  <w:style w:type="paragraph" w:customStyle="1" w:styleId="62B5632D1EA44406B3E94BDE1CCF3CDC">
    <w:name w:val="62B5632D1EA44406B3E94BDE1CCF3CDC"/>
    <w:rsid w:val="004154E4"/>
  </w:style>
  <w:style w:type="paragraph" w:customStyle="1" w:styleId="4B733041CBF94131B863DE958AD9BC2B">
    <w:name w:val="4B733041CBF94131B863DE958AD9BC2B"/>
    <w:rsid w:val="004154E4"/>
  </w:style>
  <w:style w:type="paragraph" w:customStyle="1" w:styleId="ED1F0E82E8A349F9A4304AF578C290EB">
    <w:name w:val="ED1F0E82E8A349F9A4304AF578C290EB"/>
    <w:rsid w:val="004154E4"/>
  </w:style>
  <w:style w:type="paragraph" w:customStyle="1" w:styleId="66B250AF52DE4ECB82A51F69319CEEC0">
    <w:name w:val="66B250AF52DE4ECB82A51F69319CEEC0"/>
    <w:rsid w:val="004154E4"/>
  </w:style>
  <w:style w:type="paragraph" w:customStyle="1" w:styleId="F1255824E94A4336AF4152727640AFFF">
    <w:name w:val="F1255824E94A4336AF4152727640AFFF"/>
    <w:rsid w:val="004154E4"/>
  </w:style>
  <w:style w:type="paragraph" w:customStyle="1" w:styleId="A4B7341ADB4844E5954D1D4817D279B2">
    <w:name w:val="A4B7341ADB4844E5954D1D4817D279B2"/>
    <w:rsid w:val="004154E4"/>
  </w:style>
  <w:style w:type="paragraph" w:customStyle="1" w:styleId="8376277CE310428C84DAA0C6F1023F0A">
    <w:name w:val="8376277CE310428C84DAA0C6F1023F0A"/>
    <w:rsid w:val="004154E4"/>
  </w:style>
  <w:style w:type="paragraph" w:customStyle="1" w:styleId="766A6431B43447DB9F5A0A2C21F6E190">
    <w:name w:val="766A6431B43447DB9F5A0A2C21F6E190"/>
    <w:rsid w:val="004154E4"/>
  </w:style>
  <w:style w:type="paragraph" w:customStyle="1" w:styleId="16C3608C10534B02B9EEDFEBC39AB8AD">
    <w:name w:val="16C3608C10534B02B9EEDFEBC39AB8AD"/>
    <w:rsid w:val="004154E4"/>
  </w:style>
  <w:style w:type="paragraph" w:customStyle="1" w:styleId="097205DABACD4E4EBFB8863FDD5B0E7C">
    <w:name w:val="097205DABACD4E4EBFB8863FDD5B0E7C"/>
    <w:rsid w:val="004154E4"/>
  </w:style>
  <w:style w:type="paragraph" w:customStyle="1" w:styleId="A91740D5EFD9441598E61482C886D522">
    <w:name w:val="A91740D5EFD9441598E61482C886D522"/>
    <w:rsid w:val="004154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</Template>
  <TotalTime>97</TotalTime>
  <Pages>2</Pages>
  <Words>421</Words>
  <Characters>2702</Characters>
  <Application>Microsoft Office Word</Application>
  <DocSecurity>0</DocSecurity>
  <Lines>77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Yogesh Ramdas Shepal</dc:creator>
  <cp:lastModifiedBy>user</cp:lastModifiedBy>
  <cp:revision>38</cp:revision>
  <dcterms:created xsi:type="dcterms:W3CDTF">2024-10-23T03:58:00Z</dcterms:created>
  <dcterms:modified xsi:type="dcterms:W3CDTF">2025-08-05T04:52:00Z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GrammarlyDocumentId">
    <vt:lpwstr>4eb0f519-0dfc-4405-9662-1a1d6293f525</vt:lpwstr>
  </property>
</Properties>
</file>